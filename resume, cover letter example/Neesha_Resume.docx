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0334C1" w:rsidRPr="00EC0F79" w14:paraId="72A7BA38" w14:textId="77777777" w:rsidTr="000334C1">
        <w:trPr>
          <w:trHeight w:val="540"/>
        </w:trPr>
        <w:tc>
          <w:tcPr>
            <w:tcW w:w="540" w:type="dxa"/>
            <w:gridSpan w:val="3"/>
          </w:tcPr>
          <w:p w14:paraId="306BE389" w14:textId="77777777" w:rsidR="000334C1" w:rsidRDefault="000334C1"/>
        </w:tc>
        <w:sdt>
          <w:sdtPr>
            <w:id w:val="-824886985"/>
            <w:placeholder>
              <w:docPart w:val="17EE24BFE27D4A49965F175424C6A7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14:paraId="3604D05E" w14:textId="77777777"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14:paraId="71BA7891" w14:textId="77777777" w:rsidR="000334C1" w:rsidRDefault="000334C1"/>
        </w:tc>
        <w:tc>
          <w:tcPr>
            <w:tcW w:w="720" w:type="dxa"/>
            <w:vMerge w:val="restart"/>
          </w:tcPr>
          <w:p w14:paraId="19B04B63" w14:textId="77777777" w:rsidR="000334C1" w:rsidRDefault="009D646A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51FDF76D" wp14:editId="1709F6E1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008A13" id="Group 94" o:spid="_x0000_s1026" alt="&quot;&quot;" style="position:absolute;margin-left:-192.6pt;margin-top:-95.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236" w:type="dxa"/>
            <w:vMerge w:val="restart"/>
          </w:tcPr>
          <w:p w14:paraId="1B48E06C" w14:textId="627CD38F" w:rsidR="000334C1" w:rsidRPr="000334C1" w:rsidRDefault="00E94DD0" w:rsidP="002E7306">
            <w:pPr>
              <w:pStyle w:val="Title"/>
              <w:rPr>
                <w:lang w:val="it-IT"/>
              </w:rPr>
            </w:pPr>
            <w:r>
              <w:t>Neesha Agarwal</w:t>
            </w:r>
          </w:p>
          <w:p w14:paraId="55D63F56" w14:textId="18B137FB" w:rsidR="000334C1" w:rsidRPr="000334C1" w:rsidRDefault="00E94DD0" w:rsidP="002E7306">
            <w:pPr>
              <w:pStyle w:val="Subtitle"/>
              <w:rPr>
                <w:lang w:val="it-IT"/>
              </w:rPr>
            </w:pPr>
            <w:r>
              <w:t xml:space="preserve">Sales &amp; project management </w:t>
            </w:r>
          </w:p>
          <w:sdt>
            <w:sdtPr>
              <w:id w:val="2074003189"/>
              <w:placeholder>
                <w:docPart w:val="F3F041D1D2A64ABDA663FFBA9E399C10"/>
              </w:placeholder>
              <w:temporary/>
              <w:showingPlcHdr/>
              <w15:appearance w15:val="hidden"/>
            </w:sdtPr>
            <w:sdtEndPr/>
            <w:sdtContent>
              <w:p w14:paraId="1748B79D" w14:textId="77777777" w:rsidR="000334C1" w:rsidRDefault="000334C1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14:paraId="5BB8AEB1" w14:textId="5634B6D4" w:rsidR="000334C1" w:rsidRPr="00E94DD0" w:rsidRDefault="00E94DD0" w:rsidP="00EC0F79">
            <w:pPr>
              <w:rPr>
                <w:color w:val="000000" w:themeColor="text1"/>
                <w:lang w:val="it-IT"/>
              </w:rPr>
            </w:pPr>
            <w:r w:rsidRPr="00E94DD0">
              <w:rPr>
                <w:color w:val="000000" w:themeColor="text1"/>
              </w:rPr>
              <w:t xml:space="preserve">To transition from managing sales targets to managing projects successfully through data inferences and visualization </w:t>
            </w:r>
          </w:p>
          <w:sdt>
            <w:sdtPr>
              <w:id w:val="1696962928"/>
              <w:placeholder>
                <w:docPart w:val="502FBAD875984931A0FE069FA669E723"/>
              </w:placeholder>
              <w:temporary/>
              <w:showingPlcHdr/>
              <w15:appearance w15:val="hidden"/>
            </w:sdtPr>
            <w:sdtEndPr/>
            <w:sdtContent>
              <w:p w14:paraId="5712A007" w14:textId="77777777" w:rsidR="000334C1" w:rsidRDefault="000334C1" w:rsidP="00EC0F79">
                <w:pPr>
                  <w:pStyle w:val="Heading1"/>
                </w:pPr>
                <w:r>
                  <w:t>Experience</w:t>
                </w:r>
              </w:p>
            </w:sdtContent>
          </w:sdt>
          <w:p w14:paraId="009223AF" w14:textId="27F3DFCA" w:rsidR="000334C1" w:rsidRPr="00E94DD0" w:rsidRDefault="00E94DD0" w:rsidP="00EC0F79">
            <w:pPr>
              <w:pStyle w:val="Heading2"/>
              <w:rPr>
                <w:color w:val="000000" w:themeColor="text1"/>
              </w:rPr>
            </w:pPr>
            <w:r w:rsidRPr="00E94DD0">
              <w:rPr>
                <w:color w:val="000000" w:themeColor="text1"/>
              </w:rPr>
              <w:t xml:space="preserve">Senior manager sales : I.C.E </w:t>
            </w:r>
          </w:p>
          <w:p w14:paraId="016F9CB6" w14:textId="6814C00F" w:rsidR="000334C1" w:rsidRPr="00E94DD0" w:rsidRDefault="000334C1" w:rsidP="00EC0F79">
            <w:pPr>
              <w:pStyle w:val="Heading3"/>
              <w:rPr>
                <w:color w:val="000000" w:themeColor="text1"/>
              </w:rPr>
            </w:pPr>
            <w:r w:rsidRPr="00E94DD0">
              <w:rPr>
                <w:color w:val="000000" w:themeColor="text1"/>
              </w:rPr>
              <w:t>(</w:t>
            </w:r>
            <w:r w:rsidR="00E94DD0" w:rsidRPr="00E94DD0">
              <w:rPr>
                <w:color w:val="000000" w:themeColor="text1"/>
              </w:rPr>
              <w:t>Jan 200</w:t>
            </w:r>
            <w:r w:rsidR="002C37E6">
              <w:rPr>
                <w:color w:val="000000" w:themeColor="text1"/>
              </w:rPr>
              <w:t>3</w:t>
            </w:r>
            <w:r w:rsidR="00E94DD0" w:rsidRPr="00E94DD0">
              <w:rPr>
                <w:color w:val="000000" w:themeColor="text1"/>
              </w:rPr>
              <w:t xml:space="preserve"> to July 201</w:t>
            </w:r>
            <w:r w:rsidR="002C37E6">
              <w:rPr>
                <w:color w:val="000000" w:themeColor="text1"/>
              </w:rPr>
              <w:t>6</w:t>
            </w:r>
            <w:r w:rsidRPr="00E94DD0">
              <w:rPr>
                <w:color w:val="000000" w:themeColor="text1"/>
              </w:rPr>
              <w:t>)</w:t>
            </w:r>
          </w:p>
          <w:p w14:paraId="31DBA512" w14:textId="51DD0320" w:rsidR="000334C1" w:rsidRDefault="00E94DD0" w:rsidP="00EC0F79">
            <w:pPr>
              <w:rPr>
                <w:color w:val="000000" w:themeColor="text1"/>
              </w:rPr>
            </w:pPr>
            <w:r w:rsidRPr="00E94DD0">
              <w:rPr>
                <w:color w:val="000000" w:themeColor="text1"/>
              </w:rPr>
              <w:t xml:space="preserve">Leading a team of sales TLs and Field sales agents </w:t>
            </w:r>
          </w:p>
          <w:p w14:paraId="26CDCC0D" w14:textId="75118041" w:rsidR="00E94DD0" w:rsidRDefault="00E94DD0" w:rsidP="00EC0F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Achieving and exceeding monthly &amp; quarterly sales targets </w:t>
            </w:r>
          </w:p>
          <w:p w14:paraId="3B724250" w14:textId="73C9D61B" w:rsidR="00E94DD0" w:rsidRDefault="00E94DD0" w:rsidP="00EC0F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Analyzing &amp; assessing changing consumer behavior to drive tailor made packages/solutions</w:t>
            </w:r>
          </w:p>
          <w:p w14:paraId="2127B9D4" w14:textId="3031F08B" w:rsidR="00E94DD0" w:rsidRDefault="00E94DD0" w:rsidP="00EC0F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Managing and reviewing initiatives and targets in monthly and quarterly business reviews</w:t>
            </w:r>
          </w:p>
          <w:p w14:paraId="06E5CBD5" w14:textId="6EFB090F" w:rsidR="0080793B" w:rsidRDefault="0080793B" w:rsidP="00EC0F7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Strategizing and planning new customer acquisition </w:t>
            </w:r>
          </w:p>
          <w:p w14:paraId="2F978840" w14:textId="6352C635" w:rsidR="002C37E6" w:rsidRDefault="002C37E6" w:rsidP="00EC0F79">
            <w:pPr>
              <w:rPr>
                <w:color w:val="000000" w:themeColor="text1"/>
              </w:rPr>
            </w:pPr>
          </w:p>
          <w:p w14:paraId="4B10B350" w14:textId="77777777" w:rsidR="00DB1692" w:rsidRDefault="00DB1692" w:rsidP="00DB1692">
            <w:pPr>
              <w:pStyle w:val="Heading2"/>
              <w:rPr>
                <w:color w:val="000000" w:themeColor="text1"/>
                <w:sz w:val="28"/>
                <w:szCs w:val="28"/>
              </w:rPr>
            </w:pPr>
            <w:r w:rsidRPr="00DB1692">
              <w:rPr>
                <w:color w:val="000000" w:themeColor="text1"/>
                <w:sz w:val="28"/>
                <w:szCs w:val="28"/>
              </w:rPr>
              <w:t>(stay at home mother : aug 2017 to december 2020)</w:t>
            </w:r>
          </w:p>
          <w:p w14:paraId="7FFCCD98" w14:textId="3E151D45" w:rsidR="0080793B" w:rsidRPr="00DB1692" w:rsidRDefault="0080793B" w:rsidP="00DB1692">
            <w:pPr>
              <w:pStyle w:val="Heading2"/>
              <w:rPr>
                <w:color w:val="000000" w:themeColor="text1"/>
                <w:sz w:val="28"/>
                <w:szCs w:val="28"/>
              </w:rPr>
            </w:pPr>
            <w:r w:rsidRPr="00DB1692">
              <w:rPr>
                <w:color w:val="000000" w:themeColor="text1"/>
              </w:rPr>
              <w:t>Additional certifications</w:t>
            </w:r>
          </w:p>
          <w:p w14:paraId="034FAF79" w14:textId="48F29DDA" w:rsidR="002C37E6" w:rsidRPr="00DB1692" w:rsidRDefault="002C37E6" w:rsidP="002C37E6">
            <w:pPr>
              <w:rPr>
                <w:color w:val="000000" w:themeColor="text1"/>
              </w:rPr>
            </w:pPr>
            <w:r w:rsidRPr="00DB1692">
              <w:rPr>
                <w:color w:val="000000" w:themeColor="text1"/>
              </w:rPr>
              <w:t>Project Management Principles : EDX (2020)</w:t>
            </w:r>
          </w:p>
          <w:p w14:paraId="38CC87E5" w14:textId="6A7162D4" w:rsidR="002C37E6" w:rsidRPr="00DB1692" w:rsidRDefault="002C37E6" w:rsidP="002C37E6">
            <w:pPr>
              <w:rPr>
                <w:color w:val="000000" w:themeColor="text1"/>
              </w:rPr>
            </w:pPr>
            <w:r w:rsidRPr="00DB1692">
              <w:rPr>
                <w:color w:val="000000" w:themeColor="text1"/>
              </w:rPr>
              <w:t>Lean Project Management : London business school (2020)</w:t>
            </w:r>
          </w:p>
          <w:p w14:paraId="1AE955DB" w14:textId="3C56B12A" w:rsidR="002C37E6" w:rsidRPr="00DB1692" w:rsidRDefault="002C37E6" w:rsidP="002C37E6">
            <w:pPr>
              <w:rPr>
                <w:color w:val="000000" w:themeColor="text1"/>
              </w:rPr>
            </w:pPr>
            <w:r w:rsidRPr="00DB1692">
              <w:rPr>
                <w:color w:val="000000" w:themeColor="text1"/>
              </w:rPr>
              <w:t>Power BI : Coursera (2021)</w:t>
            </w:r>
          </w:p>
          <w:p w14:paraId="56BA8B49" w14:textId="1B8B8326" w:rsidR="00DB1692" w:rsidRPr="00DB1692" w:rsidRDefault="002C37E6" w:rsidP="00DB1692">
            <w:pPr>
              <w:rPr>
                <w:color w:val="000000" w:themeColor="text1"/>
              </w:rPr>
            </w:pPr>
            <w:r w:rsidRPr="00DB1692">
              <w:rPr>
                <w:color w:val="000000" w:themeColor="text1"/>
              </w:rPr>
              <w:t>Data Analytics : Coding Invaders (2021)</w:t>
            </w:r>
          </w:p>
          <w:p w14:paraId="52330F89" w14:textId="77777777" w:rsidR="00DB1692" w:rsidRPr="00DB1692" w:rsidRDefault="00DB1692" w:rsidP="00DB1692">
            <w:pPr>
              <w:rPr>
                <w:color w:val="000000" w:themeColor="text1"/>
              </w:rPr>
            </w:pPr>
          </w:p>
          <w:p w14:paraId="5543401C" w14:textId="731A65A6" w:rsidR="002C37E6" w:rsidRPr="00DB1692" w:rsidRDefault="002C37E6" w:rsidP="00DB1692">
            <w:pPr>
              <w:rPr>
                <w:rFonts w:asciiTheme="majorHAnsi" w:eastAsiaTheme="majorEastAsia" w:hAnsiTheme="majorHAnsi" w:cstheme="majorBidi"/>
                <w:caps/>
                <w:color w:val="000000" w:themeColor="text1"/>
                <w:sz w:val="32"/>
                <w:szCs w:val="26"/>
              </w:rPr>
            </w:pPr>
            <w:r w:rsidRPr="00DB1692">
              <w:rPr>
                <w:rFonts w:asciiTheme="majorHAnsi" w:eastAsiaTheme="majorEastAsia" w:hAnsiTheme="majorHAnsi" w:cstheme="majorBidi"/>
                <w:caps/>
                <w:color w:val="000000" w:themeColor="text1"/>
                <w:sz w:val="32"/>
                <w:szCs w:val="26"/>
              </w:rPr>
              <w:t xml:space="preserve">Achievements </w:t>
            </w:r>
          </w:p>
          <w:p w14:paraId="7304BBB4" w14:textId="42D71C78" w:rsidR="002C37E6" w:rsidRDefault="002C37E6" w:rsidP="00D957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National Award : Best Sales Innovator (I.C.E)</w:t>
            </w:r>
          </w:p>
          <w:p w14:paraId="516BFF69" w14:textId="66B3981A" w:rsidR="002C37E6" w:rsidRDefault="002C37E6" w:rsidP="00D957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Gold Medalist Marathon, Sprint </w:t>
            </w:r>
          </w:p>
          <w:p w14:paraId="12DF108A" w14:textId="710E1352" w:rsidR="002C37E6" w:rsidRPr="002C37E6" w:rsidRDefault="002C37E6" w:rsidP="00D957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LinkedIn Sales Influencer (2017)</w:t>
            </w:r>
          </w:p>
          <w:sdt>
            <w:sdtPr>
              <w:id w:val="-517156477"/>
              <w:placeholder>
                <w:docPart w:val="282E9ABBEDD540BEA6D1967086FCEDB6"/>
              </w:placeholder>
              <w:temporary/>
              <w:showingPlcHdr/>
              <w15:appearance w15:val="hidden"/>
            </w:sdtPr>
            <w:sdtEndPr/>
            <w:sdtContent>
              <w:p w14:paraId="4D405787" w14:textId="77777777" w:rsidR="000334C1" w:rsidRDefault="000334C1" w:rsidP="00D95726">
                <w:pPr>
                  <w:pStyle w:val="Heading1"/>
                </w:pPr>
                <w:r>
                  <w:t>Skills</w:t>
                </w:r>
              </w:p>
            </w:sdtContent>
          </w:sdt>
          <w:p w14:paraId="386AC22B" w14:textId="77777777" w:rsidR="000334C1" w:rsidRPr="00EC0F79" w:rsidRDefault="000334C1" w:rsidP="00EC0F79">
            <w:pPr>
              <w:rPr>
                <w:lang w:val="it-I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50C6E3" wp14:editId="59EAF8A9">
                      <wp:extent cx="4552950" cy="933450"/>
                      <wp:effectExtent l="0" t="0" r="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33450"/>
                                <a:chOff x="0" y="0"/>
                                <a:chExt cx="4552950" cy="93345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7E52DD" w14:textId="32310D54" w:rsidR="000334C1" w:rsidRDefault="00E94DD0" w:rsidP="00415CF3">
                                    <w:r>
                                      <w:t>Data Analy</w:t>
                                    </w:r>
                                    <w:r w:rsidR="0080793B">
                                      <w:t xml:space="preserve">tics </w:t>
                                    </w:r>
                                  </w:p>
                                  <w:p w14:paraId="1ED91C65" w14:textId="107C49A3" w:rsidR="0080793B" w:rsidRPr="00415CF3" w:rsidRDefault="0080793B" w:rsidP="00415CF3">
                                    <w:r>
                                      <w:t>Revenue &amp; Growth</w:t>
                                    </w:r>
                                  </w:p>
                                  <w:p w14:paraId="743DDC32" w14:textId="48927C73" w:rsidR="000334C1" w:rsidRPr="00415CF3" w:rsidRDefault="0080793B" w:rsidP="00415CF3">
                                    <w:r>
                                      <w:t xml:space="preserve">Project Management </w:t>
                                    </w:r>
                                  </w:p>
                                  <w:p w14:paraId="04356A4C" w14:textId="42F41AED" w:rsidR="000334C1" w:rsidRPr="00415CF3" w:rsidRDefault="0080793B" w:rsidP="00415CF3">
                                    <w:r>
                                      <w:t xml:space="preserve">Online/offline sales strategy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0" y="66675"/>
                                  <a:ext cx="139207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266700"/>
                                  <a:ext cx="1622323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476250"/>
                                  <a:ext cx="124255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95325"/>
                                  <a:ext cx="1843548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50C6E3" id="Group 3" o:spid="_x0000_s1026" alt="&quot;&quot;" style="width:358.5pt;height:73.5pt;mso-position-horizontal-relative:char;mso-position-vertical-relative:line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14:paraId="677E52DD" w14:textId="32310D54" w:rsidR="000334C1" w:rsidRDefault="00E94DD0" w:rsidP="00415CF3">
                              <w:r>
                                <w:t>Data Analy</w:t>
                              </w:r>
                              <w:r w:rsidR="0080793B">
                                <w:t xml:space="preserve">tics </w:t>
                              </w:r>
                            </w:p>
                            <w:p w14:paraId="1ED91C65" w14:textId="107C49A3" w:rsidR="0080793B" w:rsidRPr="00415CF3" w:rsidRDefault="0080793B" w:rsidP="00415CF3">
                              <w:r>
                                <w:t>Revenue &amp; Growth</w:t>
                              </w:r>
                            </w:p>
                            <w:p w14:paraId="743DDC32" w14:textId="48927C73" w:rsidR="000334C1" w:rsidRPr="00415CF3" w:rsidRDefault="0080793B" w:rsidP="00415CF3">
                              <w:r>
                                <w:t xml:space="preserve">Project Management </w:t>
                              </w:r>
                            </w:p>
                            <w:p w14:paraId="04356A4C" w14:textId="42F41AED" w:rsidR="000334C1" w:rsidRPr="00415CF3" w:rsidRDefault="0080793B" w:rsidP="00415CF3">
                              <w:r>
                                <w:t xml:space="preserve">Online/offline sales strategy </w:t>
                              </w:r>
                            </w:p>
                          </w:txbxContent>
                        </v:textbox>
                      </v:shape>
                      <v:rect id="Rectangle 65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" filled="f" strokecolor="#8a2387 [3204]">
                        <v:stroke joinstyle="round"/>
                      </v:rect>
                      <v:rect id="Rectangle 66" o:spid="_x0000_s1029" style="position:absolute;top:666;width:13920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8a2387 [3204]" stroked="f" strokeweight="1pt"/>
                      <v:rect id="Rectangle 67" o:spid="_x0000_s103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ctangle 68" o:spid="_x0000_s1031" style="position:absolute;top:2667;width:16223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ctangle 69" o:spid="_x0000_s103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ctangle 70" o:spid="_x0000_s1033" style="position:absolute;top:4762;width:12425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v:rect id="Rectangle 71" o:spid="_x0000_s1034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      <v:stroke joinstyle="round"/>
                      </v:rect>
                      <v:rect id="Rectangle 72" o:spid="_x0000_s1035" style="position:absolute;top:6953;width:184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0334C1" w:rsidRPr="008A171A" w14:paraId="5340CCAF" w14:textId="77777777" w:rsidTr="008A171A">
        <w:trPr>
          <w:trHeight w:val="4176"/>
        </w:trPr>
        <w:tc>
          <w:tcPr>
            <w:tcW w:w="3420" w:type="dxa"/>
            <w:gridSpan w:val="6"/>
          </w:tcPr>
          <w:p w14:paraId="279FE4F1" w14:textId="7E89291C" w:rsidR="000334C1" w:rsidRPr="008A171A" w:rsidRDefault="002C37E6" w:rsidP="008A171A">
            <w:pPr>
              <w:pStyle w:val="AboutMe"/>
              <w:rPr>
                <w:lang w:val="it-IT"/>
              </w:rPr>
            </w:pPr>
            <w:r>
              <w:t>I believe in pursuing my passion with persistence. An agile mindset and positive attitude makes me accomplish mammoth challenges</w:t>
            </w:r>
          </w:p>
        </w:tc>
        <w:tc>
          <w:tcPr>
            <w:tcW w:w="720" w:type="dxa"/>
            <w:vMerge/>
          </w:tcPr>
          <w:p w14:paraId="3C1EA8EC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7F43487C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0C426639" w14:textId="77777777" w:rsidTr="000873F6">
        <w:trPr>
          <w:trHeight w:val="540"/>
        </w:trPr>
        <w:tc>
          <w:tcPr>
            <w:tcW w:w="316" w:type="dxa"/>
          </w:tcPr>
          <w:p w14:paraId="77F9375A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615BBBED577442AB9EA07A52CA4C90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2ECD7979" w14:textId="77777777"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14:paraId="1BB9E183" w14:textId="77777777" w:rsidR="000334C1" w:rsidRDefault="000334C1" w:rsidP="004A28EA">
            <w:pPr>
              <w:pStyle w:val="Heading4"/>
            </w:pPr>
          </w:p>
        </w:tc>
        <w:tc>
          <w:tcPr>
            <w:tcW w:w="720" w:type="dxa"/>
          </w:tcPr>
          <w:p w14:paraId="450D2E2A" w14:textId="77777777"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25B0D75A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420C35F7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6A5859F8" w14:textId="77777777" w:rsidR="000334C1" w:rsidRPr="00B8453F" w:rsidRDefault="00A95B7D" w:rsidP="00BE5968">
            <w:r>
              <w:pict w14:anchorId="26525186">
                <v:shape id="Graphic 4" o:spid="_x0000_i1027" type="#_x0000_t75" alt="@" style="width:14.4pt;height:14.4pt;visibility:visible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14:paraId="5A8060F3" w14:textId="7BA61E0C" w:rsidR="000334C1" w:rsidRPr="00B8453F" w:rsidRDefault="00E94DD0" w:rsidP="00BE5968">
            <w:pPr>
              <w:pStyle w:val="Contact1"/>
            </w:pPr>
            <w:r>
              <w:t>Neesha412@gmail.com</w:t>
            </w:r>
          </w:p>
        </w:tc>
        <w:tc>
          <w:tcPr>
            <w:tcW w:w="720" w:type="dxa"/>
            <w:vMerge w:val="restart"/>
          </w:tcPr>
          <w:p w14:paraId="0A142CA9" w14:textId="77777777" w:rsidR="000334C1" w:rsidRDefault="000334C1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430215D4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EB7671A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697F174D" w14:textId="77777777"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3F0E4B42" wp14:editId="226A0B0E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7C7121" id="Graphic 38" o:spid="_x0000_s1026" alt="&quot;&quot;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14:paraId="4BADC541" w14:textId="77777777" w:rsidR="000334C1" w:rsidRPr="00B8453F" w:rsidRDefault="00A95B7D" w:rsidP="00BE5968">
            <w:pPr>
              <w:pStyle w:val="Contact1"/>
            </w:pPr>
            <w:sdt>
              <w:sdtPr>
                <w:id w:val="167758616"/>
                <w:placeholder>
                  <w:docPart w:val="BC08A274D1F1403C8F898C7C32E51558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B8453F">
                  <w:t>(212) 555-1234</w:t>
                </w:r>
              </w:sdtContent>
            </w:sdt>
          </w:p>
        </w:tc>
        <w:tc>
          <w:tcPr>
            <w:tcW w:w="720" w:type="dxa"/>
            <w:vMerge/>
          </w:tcPr>
          <w:p w14:paraId="6475381C" w14:textId="77777777" w:rsidR="000334C1" w:rsidRDefault="000334C1" w:rsidP="004A28EA"/>
        </w:tc>
        <w:tc>
          <w:tcPr>
            <w:tcW w:w="7236" w:type="dxa"/>
            <w:vMerge/>
          </w:tcPr>
          <w:p w14:paraId="7FF680C8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2162696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4CFB2065" w14:textId="77777777"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5936D706" wp14:editId="27E3F133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14:paraId="59169543" w14:textId="77777777" w:rsidR="000334C1" w:rsidRPr="00B8453F" w:rsidRDefault="00A95B7D" w:rsidP="00BE5968">
            <w:pPr>
              <w:pStyle w:val="Contact1"/>
            </w:pPr>
            <w:sdt>
              <w:sdtPr>
                <w:id w:val="819544708"/>
                <w:placeholder>
                  <w:docPart w:val="ECFEC1C20A504C2B933F545E50AB9B95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B8453F">
                  <w:t>www.example.com</w:t>
                </w:r>
              </w:sdtContent>
            </w:sdt>
          </w:p>
        </w:tc>
        <w:tc>
          <w:tcPr>
            <w:tcW w:w="720" w:type="dxa"/>
            <w:vMerge/>
          </w:tcPr>
          <w:p w14:paraId="52690B9F" w14:textId="77777777" w:rsidR="000334C1" w:rsidRDefault="000334C1" w:rsidP="004A28EA"/>
        </w:tc>
        <w:tc>
          <w:tcPr>
            <w:tcW w:w="7236" w:type="dxa"/>
            <w:vMerge/>
          </w:tcPr>
          <w:p w14:paraId="22EFBC43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316AE391" w14:textId="77777777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14:paraId="06D336F1" w14:textId="66DA7128" w:rsidR="000334C1" w:rsidRDefault="00E94DD0" w:rsidP="00BE5968">
            <w:pPr>
              <w:pStyle w:val="Contact2"/>
            </w:pPr>
            <w:r>
              <w:t xml:space="preserve">Bengaluru, </w:t>
            </w:r>
            <w:proofErr w:type="spellStart"/>
            <w:r>
              <w:t>Karnatka</w:t>
            </w:r>
            <w:proofErr w:type="spellEnd"/>
            <w:r>
              <w:t xml:space="preserve"> India</w:t>
            </w:r>
          </w:p>
          <w:p w14:paraId="6FEF64FC" w14:textId="77777777"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6EA8FA35" wp14:editId="6393A46F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4E02028B" w14:textId="77777777" w:rsidR="000334C1" w:rsidRDefault="000334C1" w:rsidP="004A28EA"/>
        </w:tc>
        <w:tc>
          <w:tcPr>
            <w:tcW w:w="7236" w:type="dxa"/>
            <w:vMerge/>
          </w:tcPr>
          <w:p w14:paraId="3E287706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4422EE49" w14:textId="77777777" w:rsidTr="008A171A">
        <w:trPr>
          <w:trHeight w:val="1008"/>
        </w:trPr>
        <w:tc>
          <w:tcPr>
            <w:tcW w:w="3420" w:type="dxa"/>
            <w:gridSpan w:val="6"/>
          </w:tcPr>
          <w:p w14:paraId="6CA908F7" w14:textId="77777777" w:rsidR="000334C1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2BC9DD06" w14:textId="77777777" w:rsidR="000334C1" w:rsidRDefault="000334C1" w:rsidP="004A28EA"/>
        </w:tc>
        <w:tc>
          <w:tcPr>
            <w:tcW w:w="7236" w:type="dxa"/>
            <w:vMerge/>
          </w:tcPr>
          <w:p w14:paraId="7A30FB3B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EC6B1C6" w14:textId="77777777" w:rsidTr="00AA1166">
        <w:trPr>
          <w:trHeight w:val="585"/>
        </w:trPr>
        <w:tc>
          <w:tcPr>
            <w:tcW w:w="450" w:type="dxa"/>
            <w:gridSpan w:val="2"/>
          </w:tcPr>
          <w:p w14:paraId="0B1C3712" w14:textId="77777777"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015BF03C921F45D5B02D65A328CFDF5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54796B21" w14:textId="77777777"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510FB6AA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62DF8441" w14:textId="77777777" w:rsidR="000334C1" w:rsidRDefault="000334C1" w:rsidP="005B2877">
            <w:pPr>
              <w:pStyle w:val="Heading4"/>
            </w:pPr>
          </w:p>
        </w:tc>
        <w:tc>
          <w:tcPr>
            <w:tcW w:w="7236" w:type="dxa"/>
            <w:vMerge/>
          </w:tcPr>
          <w:p w14:paraId="33E18C0E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75E3C089" w14:textId="77777777" w:rsidTr="00453A7B">
        <w:trPr>
          <w:trHeight w:val="170"/>
        </w:trPr>
        <w:tc>
          <w:tcPr>
            <w:tcW w:w="3420" w:type="dxa"/>
            <w:gridSpan w:val="6"/>
          </w:tcPr>
          <w:p w14:paraId="579EFE13" w14:textId="77777777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09861691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781C6F38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701681B9" w14:textId="77777777" w:rsidTr="00453A7B">
        <w:trPr>
          <w:trHeight w:val="1107"/>
        </w:trPr>
        <w:tc>
          <w:tcPr>
            <w:tcW w:w="450" w:type="dxa"/>
            <w:gridSpan w:val="2"/>
          </w:tcPr>
          <w:p w14:paraId="3D5E3816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321826CB" wp14:editId="639505DF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629A889E" w14:textId="7372F865" w:rsidR="000334C1" w:rsidRDefault="0080793B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Lowry Memorial college</w:t>
            </w:r>
          </w:p>
          <w:p w14:paraId="5D78136D" w14:textId="74EC34FE" w:rsidR="000334C1" w:rsidRDefault="0080793B" w:rsidP="00453A7B">
            <w:pPr>
              <w:pStyle w:val="Contact1"/>
            </w:pPr>
            <w:r>
              <w:t>Graduation</w:t>
            </w:r>
          </w:p>
          <w:sdt>
            <w:sdtPr>
              <w:id w:val="622113990"/>
              <w:placeholder>
                <w:docPart w:val="BA8A8DDA1A2C4E05BE73C2AE7CD58C40"/>
              </w:placeholder>
              <w:temporary/>
              <w:showingPlcHdr/>
              <w15:appearance w15:val="hidden"/>
            </w:sdtPr>
            <w:sdtEndPr/>
            <w:sdtContent>
              <w:p w14:paraId="628E2A5E" w14:textId="77777777" w:rsidR="000334C1" w:rsidRPr="00791376" w:rsidRDefault="000334C1" w:rsidP="00453A7B">
                <w:pPr>
                  <w:pStyle w:val="Heading6"/>
                </w:pPr>
                <w:r>
                  <w:t>2001</w:t>
                </w:r>
              </w:p>
            </w:sdtContent>
          </w:sdt>
        </w:tc>
        <w:tc>
          <w:tcPr>
            <w:tcW w:w="720" w:type="dxa"/>
            <w:vMerge/>
          </w:tcPr>
          <w:p w14:paraId="02FC35F6" w14:textId="77777777" w:rsidR="000334C1" w:rsidRPr="00C62E97" w:rsidRDefault="000334C1" w:rsidP="00453A7B"/>
        </w:tc>
        <w:tc>
          <w:tcPr>
            <w:tcW w:w="7236" w:type="dxa"/>
            <w:vMerge/>
          </w:tcPr>
          <w:p w14:paraId="20AEE1BB" w14:textId="77777777" w:rsidR="000334C1" w:rsidRPr="00C62E97" w:rsidRDefault="000334C1" w:rsidP="00453A7B">
            <w:pPr>
              <w:pStyle w:val="Title"/>
            </w:pPr>
          </w:p>
        </w:tc>
      </w:tr>
      <w:tr w:rsidR="000334C1" w:rsidRPr="00124ED6" w14:paraId="5FF3B9E6" w14:textId="77777777" w:rsidTr="00453A7B">
        <w:trPr>
          <w:trHeight w:val="1445"/>
        </w:trPr>
        <w:tc>
          <w:tcPr>
            <w:tcW w:w="450" w:type="dxa"/>
            <w:gridSpan w:val="2"/>
          </w:tcPr>
          <w:p w14:paraId="2A7B8F4B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670F2AD4" wp14:editId="4BEAF9A8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6134F81A" w14:textId="5DE9340E" w:rsidR="000334C1" w:rsidRPr="00887E05" w:rsidRDefault="0080793B" w:rsidP="00887E05">
            <w:pPr>
              <w:pStyle w:val="Heading5"/>
            </w:pPr>
            <w:r>
              <w:t xml:space="preserve">St. Blaise </w:t>
            </w:r>
          </w:p>
          <w:p w14:paraId="481EDEB4" w14:textId="380D6E61" w:rsidR="000334C1" w:rsidRPr="00887E05" w:rsidRDefault="0080793B" w:rsidP="00887E05">
            <w:pPr>
              <w:pStyle w:val="Contact1"/>
              <w:rPr>
                <w:rStyle w:val="Contact1Char"/>
              </w:rPr>
            </w:pPr>
            <w:r>
              <w:t>HSC</w:t>
            </w:r>
          </w:p>
          <w:p w14:paraId="63527063" w14:textId="1E98097E" w:rsidR="000334C1" w:rsidRPr="00887E05" w:rsidRDefault="0080793B" w:rsidP="00887E05">
            <w:pPr>
              <w:pStyle w:val="Heading6"/>
            </w:pPr>
            <w:r>
              <w:t>1998</w:t>
            </w:r>
          </w:p>
        </w:tc>
        <w:tc>
          <w:tcPr>
            <w:tcW w:w="720" w:type="dxa"/>
            <w:vMerge/>
          </w:tcPr>
          <w:p w14:paraId="6CAE6D5D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7AA67C19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14:paraId="242F9F46" w14:textId="77777777" w:rsidR="00871DB8" w:rsidRDefault="003B4AEF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078786D" wp14:editId="78B0B1A1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845806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2D9B6AFF" wp14:editId="3E6475B4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2F0455A8" wp14:editId="5456CAA6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20A91A1F" wp14:editId="125BEC9C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6B90CBE0" wp14:editId="2CEA3AD9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0E07505" wp14:editId="2DF600A8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71279" id="Group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83FD94" wp14:editId="4FA3FAB8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E1386" id="Group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D3BD7" w14:textId="77777777" w:rsidR="00A95B7D" w:rsidRDefault="00A95B7D" w:rsidP="00AA35A8">
      <w:pPr>
        <w:spacing w:line="240" w:lineRule="auto"/>
      </w:pPr>
      <w:r>
        <w:separator/>
      </w:r>
    </w:p>
  </w:endnote>
  <w:endnote w:type="continuationSeparator" w:id="0">
    <w:p w14:paraId="2D30A844" w14:textId="77777777" w:rsidR="00A95B7D" w:rsidRDefault="00A95B7D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A590" w14:textId="77777777" w:rsidR="00A95B7D" w:rsidRDefault="00A95B7D" w:rsidP="00AA35A8">
      <w:pPr>
        <w:spacing w:line="240" w:lineRule="auto"/>
      </w:pPr>
      <w:r>
        <w:separator/>
      </w:r>
    </w:p>
  </w:footnote>
  <w:footnote w:type="continuationSeparator" w:id="0">
    <w:p w14:paraId="2D80F7E8" w14:textId="77777777" w:rsidR="00A95B7D" w:rsidRDefault="00A95B7D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67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D0"/>
    <w:rsid w:val="00033263"/>
    <w:rsid w:val="000334C1"/>
    <w:rsid w:val="000873F6"/>
    <w:rsid w:val="000B286F"/>
    <w:rsid w:val="000D134B"/>
    <w:rsid w:val="00124ED6"/>
    <w:rsid w:val="00167789"/>
    <w:rsid w:val="00194704"/>
    <w:rsid w:val="001B160B"/>
    <w:rsid w:val="00203213"/>
    <w:rsid w:val="002236D5"/>
    <w:rsid w:val="00243756"/>
    <w:rsid w:val="0027193E"/>
    <w:rsid w:val="002C37E6"/>
    <w:rsid w:val="002C4E0C"/>
    <w:rsid w:val="002E7306"/>
    <w:rsid w:val="00331DCE"/>
    <w:rsid w:val="00352A17"/>
    <w:rsid w:val="003B4AEF"/>
    <w:rsid w:val="00415CF3"/>
    <w:rsid w:val="00453A7B"/>
    <w:rsid w:val="004936B2"/>
    <w:rsid w:val="004A28EA"/>
    <w:rsid w:val="006A1E18"/>
    <w:rsid w:val="006C7F5A"/>
    <w:rsid w:val="00791376"/>
    <w:rsid w:val="0080793B"/>
    <w:rsid w:val="00831977"/>
    <w:rsid w:val="00871DB8"/>
    <w:rsid w:val="00887E05"/>
    <w:rsid w:val="008A171A"/>
    <w:rsid w:val="008F180B"/>
    <w:rsid w:val="008F48B9"/>
    <w:rsid w:val="009049BC"/>
    <w:rsid w:val="009D646A"/>
    <w:rsid w:val="00A633B0"/>
    <w:rsid w:val="00A95B7D"/>
    <w:rsid w:val="00AA1166"/>
    <w:rsid w:val="00AA35A8"/>
    <w:rsid w:val="00AE562D"/>
    <w:rsid w:val="00B8453F"/>
    <w:rsid w:val="00B85473"/>
    <w:rsid w:val="00BE5968"/>
    <w:rsid w:val="00C62E97"/>
    <w:rsid w:val="00CB3E40"/>
    <w:rsid w:val="00CF22B3"/>
    <w:rsid w:val="00D86385"/>
    <w:rsid w:val="00D95726"/>
    <w:rsid w:val="00DB1692"/>
    <w:rsid w:val="00DB472D"/>
    <w:rsid w:val="00DE5F88"/>
    <w:rsid w:val="00DF2298"/>
    <w:rsid w:val="00E067BA"/>
    <w:rsid w:val="00E94DD0"/>
    <w:rsid w:val="00EB74E8"/>
    <w:rsid w:val="00EC0F79"/>
    <w:rsid w:val="00F30552"/>
    <w:rsid w:val="00F46BD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3C0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BEL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EE24BFE27D4A49965F175424C6A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EE6E9-71CD-47FA-9F14-2DC5CC489758}"/>
      </w:docPartPr>
      <w:docPartBody>
        <w:p w:rsidR="00000000" w:rsidRDefault="00C742E2">
          <w:pPr>
            <w:pStyle w:val="17EE24BFE27D4A49965F175424C6A72A"/>
          </w:pPr>
          <w:r>
            <w:t>A B O U T  M E</w:t>
          </w:r>
        </w:p>
      </w:docPartBody>
    </w:docPart>
    <w:docPart>
      <w:docPartPr>
        <w:name w:val="F3F041D1D2A64ABDA663FFBA9E399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8D6E1-5E9D-4405-9C1E-0F14B768F553}"/>
      </w:docPartPr>
      <w:docPartBody>
        <w:p w:rsidR="00000000" w:rsidRDefault="00C742E2">
          <w:pPr>
            <w:pStyle w:val="F3F041D1D2A64ABDA663FFBA9E399C10"/>
          </w:pPr>
          <w:r>
            <w:t>Objective</w:t>
          </w:r>
        </w:p>
      </w:docPartBody>
    </w:docPart>
    <w:docPart>
      <w:docPartPr>
        <w:name w:val="502FBAD875984931A0FE069FA669E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D86E9-6A0A-4261-A071-31359AE80B03}"/>
      </w:docPartPr>
      <w:docPartBody>
        <w:p w:rsidR="00000000" w:rsidRDefault="00C742E2">
          <w:pPr>
            <w:pStyle w:val="502FBAD875984931A0FE069FA669E723"/>
          </w:pPr>
          <w:r>
            <w:t>Experience</w:t>
          </w:r>
        </w:p>
      </w:docPartBody>
    </w:docPart>
    <w:docPart>
      <w:docPartPr>
        <w:name w:val="282E9ABBEDD540BEA6D1967086FCE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CE17B-B05E-461B-80FF-ABEF065D13D5}"/>
      </w:docPartPr>
      <w:docPartBody>
        <w:p w:rsidR="00000000" w:rsidRDefault="00C742E2">
          <w:pPr>
            <w:pStyle w:val="282E9ABBEDD540BEA6D1967086FCEDB6"/>
          </w:pPr>
          <w:r>
            <w:t>Skills</w:t>
          </w:r>
        </w:p>
      </w:docPartBody>
    </w:docPart>
    <w:docPart>
      <w:docPartPr>
        <w:name w:val="615BBBED577442AB9EA07A52CA4C9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E8243-1387-498F-AF0F-765060FC3692}"/>
      </w:docPartPr>
      <w:docPartBody>
        <w:p w:rsidR="00000000" w:rsidRDefault="00C742E2">
          <w:pPr>
            <w:pStyle w:val="615BBBED577442AB9EA07A52CA4C904C"/>
          </w:pPr>
          <w:r>
            <w:t>C O N T A C T</w:t>
          </w:r>
        </w:p>
      </w:docPartBody>
    </w:docPart>
    <w:docPart>
      <w:docPartPr>
        <w:name w:val="BC08A274D1F1403C8F898C7C32E51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ED1C3-A214-4954-A775-69B72BA99205}"/>
      </w:docPartPr>
      <w:docPartBody>
        <w:p w:rsidR="00000000" w:rsidRDefault="00C742E2">
          <w:pPr>
            <w:pStyle w:val="BC08A274D1F1403C8F898C7C32E51558"/>
          </w:pPr>
          <w:r w:rsidRPr="00B8453F">
            <w:t>(212) 555-1234</w:t>
          </w:r>
        </w:p>
      </w:docPartBody>
    </w:docPart>
    <w:docPart>
      <w:docPartPr>
        <w:name w:val="ECFEC1C20A504C2B933F545E50AB9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51671-910D-483B-9A4F-B991A116F5FF}"/>
      </w:docPartPr>
      <w:docPartBody>
        <w:p w:rsidR="00000000" w:rsidRDefault="00C742E2">
          <w:pPr>
            <w:pStyle w:val="ECFEC1C20A504C2B933F545E50AB9B95"/>
          </w:pPr>
          <w:r w:rsidRPr="00B8453F">
            <w:t>www.example.com</w:t>
          </w:r>
        </w:p>
      </w:docPartBody>
    </w:docPart>
    <w:docPart>
      <w:docPartPr>
        <w:name w:val="015BF03C921F45D5B02D65A328CFDF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AB0C9-1EB0-40AF-BDC3-EEBAD4A224E3}"/>
      </w:docPartPr>
      <w:docPartBody>
        <w:p w:rsidR="00000000" w:rsidRDefault="00C742E2">
          <w:pPr>
            <w:pStyle w:val="015BF03C921F45D5B02D65A328CFDF50"/>
          </w:pPr>
          <w:r w:rsidRPr="00453A7B">
            <w:t>E D u c a t i o n</w:t>
          </w:r>
        </w:p>
      </w:docPartBody>
    </w:docPart>
    <w:docPart>
      <w:docPartPr>
        <w:name w:val="BA8A8DDA1A2C4E05BE73C2AE7CD58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3B34B-C01C-486A-ABBA-3EAB55F5B6CA}"/>
      </w:docPartPr>
      <w:docPartBody>
        <w:p w:rsidR="00000000" w:rsidRDefault="00C742E2">
          <w:pPr>
            <w:pStyle w:val="BA8A8DDA1A2C4E05BE73C2AE7CD58C40"/>
          </w:pPr>
          <w:r>
            <w:t>2001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F5"/>
    <w:rsid w:val="00641FF5"/>
    <w:rsid w:val="00C7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EE24BFE27D4A49965F175424C6A72A">
    <w:name w:val="17EE24BFE27D4A49965F175424C6A72A"/>
  </w:style>
  <w:style w:type="paragraph" w:customStyle="1" w:styleId="48A7503A7C7B4C31B949D064C7233FB4">
    <w:name w:val="48A7503A7C7B4C31B949D064C7233FB4"/>
  </w:style>
  <w:style w:type="paragraph" w:customStyle="1" w:styleId="4D723EBA8EF54FED9AC69C1DFF05EE16">
    <w:name w:val="4D723EBA8EF54FED9AC69C1DFF05EE16"/>
  </w:style>
  <w:style w:type="paragraph" w:customStyle="1" w:styleId="F3F041D1D2A64ABDA663FFBA9E399C10">
    <w:name w:val="F3F041D1D2A64ABDA663FFBA9E399C10"/>
  </w:style>
  <w:style w:type="paragraph" w:customStyle="1" w:styleId="6B8CC4DD73C74DEE801CDAC4BD9512F0">
    <w:name w:val="6B8CC4DD73C74DEE801CDAC4BD9512F0"/>
  </w:style>
  <w:style w:type="paragraph" w:customStyle="1" w:styleId="502FBAD875984931A0FE069FA669E723">
    <w:name w:val="502FBAD875984931A0FE069FA669E723"/>
  </w:style>
  <w:style w:type="paragraph" w:customStyle="1" w:styleId="D3C73DE62E9D4065BDEEFBE26D6E4DAA">
    <w:name w:val="D3C73DE62E9D4065BDEEFBE26D6E4DAA"/>
  </w:style>
  <w:style w:type="paragraph" w:customStyle="1" w:styleId="DA5B19A84A4449788C7C84C442FE356D">
    <w:name w:val="DA5B19A84A4449788C7C84C442FE356D"/>
  </w:style>
  <w:style w:type="paragraph" w:customStyle="1" w:styleId="313EF28E14AC4B63A7D4B08A4E23BD1F">
    <w:name w:val="313EF28E14AC4B63A7D4B08A4E23BD1F"/>
  </w:style>
  <w:style w:type="paragraph" w:customStyle="1" w:styleId="BC4AE6A5C00B4012A5A9CAFB29F7386F">
    <w:name w:val="BC4AE6A5C00B4012A5A9CAFB29F7386F"/>
  </w:style>
  <w:style w:type="paragraph" w:customStyle="1" w:styleId="F6CA2172D1BC4AB99456F3041B231430">
    <w:name w:val="F6CA2172D1BC4AB99456F3041B231430"/>
  </w:style>
  <w:style w:type="paragraph" w:customStyle="1" w:styleId="22C1F7A677D5453293B9B9B610FE4795">
    <w:name w:val="22C1F7A677D5453293B9B9B610FE4795"/>
  </w:style>
  <w:style w:type="paragraph" w:customStyle="1" w:styleId="4A709F1E38C84F1CAA144E47FFDCF58F">
    <w:name w:val="4A709F1E38C84F1CAA144E47FFDCF58F"/>
  </w:style>
  <w:style w:type="paragraph" w:customStyle="1" w:styleId="2CCE5BDDAA61419A99A6745CD32D62EF">
    <w:name w:val="2CCE5BDDAA61419A99A6745CD32D62EF"/>
  </w:style>
  <w:style w:type="paragraph" w:customStyle="1" w:styleId="A0EED1E54C12451BB3AE72D15D8D6263">
    <w:name w:val="A0EED1E54C12451BB3AE72D15D8D6263"/>
  </w:style>
  <w:style w:type="paragraph" w:customStyle="1" w:styleId="6D8E57ACC68947608473612A6D581479">
    <w:name w:val="6D8E57ACC68947608473612A6D581479"/>
  </w:style>
  <w:style w:type="paragraph" w:customStyle="1" w:styleId="A63503B63FD04283AE6F7644C59CBF7B">
    <w:name w:val="A63503B63FD04283AE6F7644C59CBF7B"/>
  </w:style>
  <w:style w:type="paragraph" w:customStyle="1" w:styleId="677FC38041AA474AB3504381C5FD5FB9">
    <w:name w:val="677FC38041AA474AB3504381C5FD5FB9"/>
  </w:style>
  <w:style w:type="paragraph" w:customStyle="1" w:styleId="282E9ABBEDD540BEA6D1967086FCEDB6">
    <w:name w:val="282E9ABBEDD540BEA6D1967086FCEDB6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B063D6B85B004BA5919ACF2376CDEC74">
    <w:name w:val="B063D6B85B004BA5919ACF2376CDEC74"/>
  </w:style>
  <w:style w:type="paragraph" w:customStyle="1" w:styleId="615BBBED577442AB9EA07A52CA4C904C">
    <w:name w:val="615BBBED577442AB9EA07A52CA4C904C"/>
  </w:style>
  <w:style w:type="paragraph" w:customStyle="1" w:styleId="0F0A8BA761E34A6EBAB4944ECC28C6AC">
    <w:name w:val="0F0A8BA761E34A6EBAB4944ECC28C6AC"/>
  </w:style>
  <w:style w:type="paragraph" w:customStyle="1" w:styleId="BC08A274D1F1403C8F898C7C32E51558">
    <w:name w:val="BC08A274D1F1403C8F898C7C32E51558"/>
  </w:style>
  <w:style w:type="paragraph" w:customStyle="1" w:styleId="ECFEC1C20A504C2B933F545E50AB9B95">
    <w:name w:val="ECFEC1C20A504C2B933F545E50AB9B95"/>
  </w:style>
  <w:style w:type="paragraph" w:customStyle="1" w:styleId="CC18B4DE0346467DBBFF462C49C783EA">
    <w:name w:val="CC18B4DE0346467DBBFF462C49C783EA"/>
  </w:style>
  <w:style w:type="paragraph" w:customStyle="1" w:styleId="015BF03C921F45D5B02D65A328CFDF50">
    <w:name w:val="015BF03C921F45D5B02D65A328CFDF50"/>
  </w:style>
  <w:style w:type="paragraph" w:customStyle="1" w:styleId="03E44C49A2EB479D887A7ECDF9BD2701">
    <w:name w:val="03E44C49A2EB479D887A7ECDF9BD2701"/>
  </w:style>
  <w:style w:type="paragraph" w:customStyle="1" w:styleId="FE57BEC8AB7A42748D7D89808F117EA2">
    <w:name w:val="FE57BEC8AB7A42748D7D89808F117EA2"/>
  </w:style>
  <w:style w:type="paragraph" w:customStyle="1" w:styleId="BA8A8DDA1A2C4E05BE73C2AE7CD58C40">
    <w:name w:val="BA8A8DDA1A2C4E05BE73C2AE7CD58C40"/>
  </w:style>
  <w:style w:type="paragraph" w:customStyle="1" w:styleId="AC09A05A20A843AD89281D0FC101A4D4">
    <w:name w:val="AC09A05A20A843AD89281D0FC101A4D4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748E42B747BB4787898F886FC7D81008">
    <w:name w:val="748E42B747BB4787898F886FC7D81008"/>
  </w:style>
  <w:style w:type="paragraph" w:customStyle="1" w:styleId="ED35AE6DC36E4AC7AF2A19D3356A3088">
    <w:name w:val="ED35AE6DC36E4AC7AF2A19D3356A3088"/>
  </w:style>
  <w:style w:type="paragraph" w:customStyle="1" w:styleId="EECD4DE88C8A45E79E63A5785960BD7F">
    <w:name w:val="EECD4DE88C8A45E79E63A5785960BD7F"/>
  </w:style>
  <w:style w:type="paragraph" w:customStyle="1" w:styleId="43AF9F29502A46559608E771A933757F">
    <w:name w:val="43AF9F29502A46559608E771A933757F"/>
  </w:style>
  <w:style w:type="paragraph" w:customStyle="1" w:styleId="8ABED09A26C64C9F9111F4AD2FCE1D49">
    <w:name w:val="8ABED09A26C64C9F9111F4AD2FCE1D49"/>
  </w:style>
  <w:style w:type="paragraph" w:customStyle="1" w:styleId="3368112F4466442AB244C87910EA2FF9">
    <w:name w:val="3368112F4466442AB244C87910EA2FF9"/>
  </w:style>
  <w:style w:type="paragraph" w:customStyle="1" w:styleId="FC4F9A9602DF4CDE81B9E25931E0AA25">
    <w:name w:val="FC4F9A9602DF4CDE81B9E25931E0AA25"/>
    <w:rsid w:val="00641F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CB6CDC-81FF-4466-8F2E-E1AAB84354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2021-09-07T08:13:00Z</dcterms:created>
  <dcterms:modified xsi:type="dcterms:W3CDTF">2021-09-07T08:47:00Z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